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B84557" w:rsidP="00821A0E">
      <w:pPr>
        <w:ind w:left="-1350"/>
      </w:pPr>
      <w:r>
        <w:rPr>
          <w:noProof/>
          <w:lang w:val="en-US"/>
        </w:rPr>
        <w:pict>
          <v:rect id="_x0000_s1026" style="position:absolute;left:0;text-align:left;margin-left:-58.85pt;margin-top:23.6pt;width:568.5pt;height:766.9pt;z-index:251658240">
            <v:textbox style="mso-next-textbox:#_x0000_s1026">
              <w:txbxContent>
                <w:p w:rsidR="00DA23B6" w:rsidRDefault="00DA23B6" w:rsidP="00DA23B6">
                  <w:pPr>
                    <w:spacing w:line="240" w:lineRule="auto"/>
                    <w:contextualSpacing/>
                    <w:jc w:val="center"/>
                    <w:rPr>
                      <w:rFonts w:ascii="Imprint MT Shadow" w:hAnsi="Imprint MT Shadow"/>
                      <w:b/>
                      <w:bCs/>
                      <w:sz w:val="36"/>
                      <w:szCs w:val="36"/>
                    </w:rPr>
                  </w:pPr>
                  <w:r w:rsidRPr="00DA23B6">
                    <w:rPr>
                      <w:rFonts w:ascii="Imprint MT Shadow" w:hAnsi="Imprint MT Shadow"/>
                      <w:b/>
                      <w:bCs/>
                      <w:sz w:val="36"/>
                      <w:szCs w:val="36"/>
                    </w:rPr>
                    <w:t>PARAMOUNT PUBLIC SCHOOL</w:t>
                  </w:r>
                </w:p>
                <w:p w:rsidR="005D3614" w:rsidRPr="00DA23B6" w:rsidRDefault="00DA23B6" w:rsidP="00DA23B6">
                  <w:pPr>
                    <w:spacing w:line="240" w:lineRule="auto"/>
                    <w:contextualSpacing/>
                    <w:jc w:val="center"/>
                    <w:rPr>
                      <w:rFonts w:ascii="Imprint MT Shadow" w:hAnsi="Imprint MT Shadow"/>
                      <w:b/>
                      <w:bCs/>
                      <w:sz w:val="36"/>
                      <w:szCs w:val="36"/>
                    </w:rPr>
                  </w:pPr>
                  <w:r w:rsidRPr="00DA23B6">
                    <w:rPr>
                      <w:rFonts w:asciiTheme="minorBidi" w:hAnsiTheme="minorBidi"/>
                    </w:rPr>
                    <w:t>#64, Adur, Bidarahalli Hobli,Virgonagar Post, Bangalore-560049</w:t>
                  </w:r>
                </w:p>
                <w:p w:rsidR="00DA23B6" w:rsidRDefault="00DA23B6" w:rsidP="00821A0E">
                  <w:pPr>
                    <w:rPr>
                      <w:rFonts w:asciiTheme="minorBidi" w:hAnsiTheme="minorBidi"/>
                    </w:rPr>
                  </w:pPr>
                </w:p>
                <w:p w:rsidR="00821A0E" w:rsidRDefault="00821A0E" w:rsidP="00821A0E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 xml:space="preserve">No.  </w:t>
                  </w:r>
                  <w:fldSimple w:instr=" MERGEFIELD $student.tcSerialNumber \* MERGEFORMAT ">
                    <w:r>
                      <w:rPr>
                        <w:rFonts w:asciiTheme="minorBidi" w:hAnsiTheme="minorBidi"/>
                        <w:noProof/>
                      </w:rPr>
                      <w:t>«$student.tcSerialNumber»</w:t>
                    </w:r>
                  </w:fldSimple>
                  <w:r w:rsidR="00DA23B6">
                    <w:t xml:space="preserve">                                                                                  TC DISE code :</w:t>
                  </w:r>
                </w:p>
                <w:p w:rsidR="005D3614" w:rsidRDefault="005D3614" w:rsidP="00821A0E">
                  <w:pPr>
                    <w:rPr>
                      <w:rFonts w:asciiTheme="minorBidi" w:hAnsiTheme="minorBidi"/>
                    </w:rPr>
                  </w:pPr>
                </w:p>
                <w:p w:rsidR="00821A0E" w:rsidRDefault="00821A0E" w:rsidP="00EB7566">
                  <w:pPr>
                    <w:jc w:val="center"/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 xml:space="preserve">(No change in any enrty in this certificate shallbe made excpted by the authority issuing it any </w:t>
                  </w:r>
                  <w:r w:rsidR="00C12A10">
                    <w:rPr>
                      <w:rFonts w:asciiTheme="minorBidi" w:hAnsiTheme="minorBidi"/>
                    </w:rPr>
                    <w:t xml:space="preserve"> </w:t>
                  </w:r>
                  <w:r>
                    <w:rPr>
                      <w:rFonts w:asciiTheme="minorBidi" w:hAnsiTheme="minorBidi"/>
                    </w:rPr>
                    <w:t>infringement was requirement is liable to involve the imposition of penalty</w:t>
                  </w:r>
                  <w:r w:rsidR="00EB7566">
                    <w:rPr>
                      <w:rFonts w:asciiTheme="minorBidi" w:hAnsiTheme="minorBidi"/>
                    </w:rPr>
                    <w:t xml:space="preserve"> such as that of restication</w:t>
                  </w:r>
                  <w:r>
                    <w:rPr>
                      <w:rFonts w:asciiTheme="minorBidi" w:hAnsiTheme="minorBidi"/>
                    </w:rPr>
                    <w:t>)</w:t>
                  </w:r>
                </w:p>
                <w:p w:rsidR="005D3614" w:rsidRDefault="005D3614" w:rsidP="00EB7566">
                  <w:pPr>
                    <w:jc w:val="center"/>
                    <w:rPr>
                      <w:rFonts w:asciiTheme="minorBidi" w:hAnsiTheme="minorBidi"/>
                    </w:rPr>
                  </w:pPr>
                </w:p>
                <w:p w:rsidR="00EB7566" w:rsidRDefault="00EB7566" w:rsidP="00EB7566">
                  <w:pPr>
                    <w:jc w:val="center"/>
                  </w:pPr>
                </w:p>
                <w:tbl>
                  <w:tblPr>
                    <w:tblStyle w:val="TableGrid"/>
                    <w:tblW w:w="0" w:type="auto"/>
                    <w:tblInd w:w="4248" w:type="dxa"/>
                    <w:shd w:val="solid" w:color="auto" w:fill="auto"/>
                    <w:tblLook w:val="04A0"/>
                  </w:tblPr>
                  <w:tblGrid>
                    <w:gridCol w:w="4080"/>
                  </w:tblGrid>
                  <w:tr w:rsidR="00EB7566" w:rsidTr="00C12A10">
                    <w:trPr>
                      <w:trHeight w:val="419"/>
                    </w:trPr>
                    <w:tc>
                      <w:tcPr>
                        <w:tcW w:w="4080" w:type="dxa"/>
                        <w:shd w:val="solid" w:color="auto" w:fill="auto"/>
                      </w:tcPr>
                      <w:p w:rsidR="00EB7566" w:rsidRPr="00C12A10" w:rsidRDefault="00EB7566" w:rsidP="00EB7566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highlight w:val="black"/>
                          </w:rPr>
                        </w:pPr>
                        <w:r w:rsidRPr="00C12A10">
                          <w:rPr>
                            <w:rFonts w:ascii="Algerian" w:hAnsi="Algerian"/>
                            <w:color w:val="FFFFFF" w:themeColor="background1"/>
                            <w:sz w:val="32"/>
                            <w:szCs w:val="32"/>
                            <w:highlight w:val="black"/>
                          </w:rPr>
                          <w:t>LEAVING</w:t>
                        </w:r>
                        <w:r w:rsidRPr="00C12A10">
                          <w:rPr>
                            <w:color w:val="FFFFFF" w:themeColor="background1"/>
                            <w:sz w:val="32"/>
                            <w:szCs w:val="32"/>
                            <w:highlight w:val="black"/>
                          </w:rPr>
                          <w:t xml:space="preserve"> </w:t>
                        </w:r>
                        <w:r w:rsidRPr="00C12A10">
                          <w:rPr>
                            <w:rFonts w:ascii="Algerian" w:hAnsi="Algerian"/>
                            <w:color w:val="FFFFFF" w:themeColor="background1"/>
                            <w:sz w:val="32"/>
                            <w:szCs w:val="32"/>
                            <w:highlight w:val="black"/>
                          </w:rPr>
                          <w:t>CERTIFICATE</w:t>
                        </w:r>
                      </w:p>
                    </w:tc>
                  </w:tr>
                </w:tbl>
                <w:p w:rsidR="00821A0E" w:rsidRDefault="00821A0E" w:rsidP="00821A0E"/>
                <w:p w:rsidR="005D3614" w:rsidRDefault="005D3614" w:rsidP="00821A0E"/>
                <w:tbl>
                  <w:tblPr>
                    <w:tblStyle w:val="TableGrid"/>
                    <w:tblW w:w="11272" w:type="dxa"/>
                    <w:tblLook w:val="04A0"/>
                  </w:tblPr>
                  <w:tblGrid>
                    <w:gridCol w:w="6229"/>
                    <w:gridCol w:w="5043"/>
                  </w:tblGrid>
                  <w:tr w:rsidR="00EB7566" w:rsidRPr="006A5190" w:rsidTr="00EB7566">
                    <w:trPr>
                      <w:trHeight w:val="286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>01) Name of Student in full (block letter)                                 :</w:t>
                        </w:r>
                      </w:p>
                    </w:tc>
                    <w:tc>
                      <w:tcPr>
                        <w:tcW w:w="5043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821A0E" w:rsidRPr="006A5190" w:rsidRDefault="00B84557" w:rsidP="00EB7566">
                        <w:pPr>
                          <w:spacing w:before="100" w:beforeAutospacing="1" w:after="100" w:afterAutospacing="1"/>
                          <w:ind w:firstLine="83"/>
                          <w:rPr>
                            <w:sz w:val="24"/>
                            <w:szCs w:val="24"/>
                          </w:rPr>
                        </w:pPr>
                        <w:fldSimple w:instr=" MERGEFIELD $student.tCPersonFullName \* MERGEFORMAT ">
                          <w:r w:rsidR="00821A0E" w:rsidRPr="006A5190">
                            <w:rPr>
                              <w:noProof/>
                              <w:sz w:val="24"/>
                              <w:szCs w:val="24"/>
                            </w:rPr>
                            <w:t>«$student.tCPersonFullName»</w:t>
                          </w:r>
                        </w:fldSimple>
                      </w:p>
                    </w:tc>
                  </w:tr>
                  <w:tr w:rsidR="00EB7566" w:rsidRPr="006A5190" w:rsidTr="00EB7566">
                    <w:trPr>
                      <w:trHeight w:val="546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>02) a) Caste &amp; Sub-caste, in case student                                 :</w:t>
                        </w:r>
                      </w:p>
                    </w:tc>
                    <w:tc>
                      <w:tcPr>
                        <w:tcW w:w="5043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  <w:vAlign w:val="bottom"/>
                      </w:tcPr>
                      <w:p w:rsidR="00821A0E" w:rsidRPr="006A5190" w:rsidRDefault="00B84557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religionAndCastName \* MERGEFORMAT ">
                          <w:r w:rsidR="00821A0E" w:rsidRPr="006A5190">
                            <w:rPr>
                              <w:noProof/>
                              <w:sz w:val="24"/>
                              <w:szCs w:val="24"/>
                            </w:rPr>
                            <w:t>«$student.religionAndCastName»</w:t>
                          </w:r>
                        </w:fldSimple>
                      </w:p>
                    </w:tc>
                  </w:tr>
                  <w:tr w:rsidR="00821A0E" w:rsidRPr="006A5190" w:rsidTr="00EB7566">
                    <w:trPr>
                      <w:trHeight w:val="874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B7566" w:rsidRDefault="00764162" w:rsidP="00EB7566">
                        <w:pPr>
                          <w:spacing w:before="100" w:beforeAutospacing="1" w:after="100" w:afterAutospacing="1"/>
                          <w:contextualSpacing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belongs to b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 xml:space="preserve">ackward classes and </w:t>
                        </w:r>
                      </w:p>
                      <w:p w:rsidR="00821A0E" w:rsidRPr="006A5190" w:rsidRDefault="00EB7566" w:rsidP="00EB7566">
                        <w:pPr>
                          <w:spacing w:before="100" w:beforeAutospacing="1" w:after="100" w:afterAutospacing="1"/>
                          <w:contextualSpacing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r w:rsidR="00764162">
                          <w:rPr>
                            <w:sz w:val="24"/>
                            <w:szCs w:val="24"/>
                          </w:rPr>
                          <w:t>Category of b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ackward classes</w:t>
                        </w:r>
                      </w:p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contextualSpacing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 xml:space="preserve">            (e.g. SC/ST /DT/NT)</w:t>
                        </w:r>
                      </w:p>
                    </w:tc>
                    <w:tc>
                      <w:tcPr>
                        <w:tcW w:w="5043" w:type="dxa"/>
                        <w:tcBorders>
                          <w:top w:val="single" w:sz="4" w:space="0" w:color="000000" w:themeColor="text1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EB7566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r w:rsidR="00821A0E">
                          <w:rPr>
                            <w:sz w:val="24"/>
                            <w:szCs w:val="24"/>
                          </w:rPr>
                          <w:t xml:space="preserve">Religion       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Caste/Subcaste                  Category</w:t>
                        </w:r>
                      </w:p>
                    </w:tc>
                  </w:tr>
                  <w:tr w:rsidR="00821A0E" w:rsidRPr="006A5190" w:rsidTr="00EB7566">
                    <w:trPr>
                      <w:trHeight w:val="301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 xml:space="preserve">         b) Nationality                                                                         :</w:t>
                        </w:r>
                      </w:p>
                    </w:tc>
                    <w:tc>
                      <w:tcPr>
                        <w:tcW w:w="5043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821A0E" w:rsidRPr="006A5190" w:rsidRDefault="00B84557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nationality \* MERGEFORMAT ">
                          <w:r w:rsidR="00821A0E" w:rsidRPr="006A5190">
                            <w:rPr>
                              <w:noProof/>
                              <w:sz w:val="24"/>
                              <w:szCs w:val="24"/>
                            </w:rPr>
                            <w:t>«$student.nationality»</w:t>
                          </w:r>
                        </w:fldSimple>
                      </w:p>
                    </w:tc>
                  </w:tr>
                  <w:tr w:rsidR="00764162" w:rsidRPr="006A5190" w:rsidTr="00EB7566">
                    <w:trPr>
                      <w:trHeight w:val="336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64162" w:rsidRPr="006A5190" w:rsidRDefault="00764162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c) Mother Tongue                                                                 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764162" w:rsidRPr="006A5190" w:rsidRDefault="00F03AB0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motherToung \* MERGEFORMAT ">
                          <w:r>
                            <w:rPr>
                              <w:noProof/>
                            </w:rPr>
                            <w:t>«$student.motherToung»</w:t>
                          </w:r>
                        </w:fldSimple>
                      </w:p>
                    </w:tc>
                  </w:tr>
                  <w:tr w:rsidR="00821A0E" w:rsidRPr="006A5190" w:rsidTr="00EB7566">
                    <w:trPr>
                      <w:trHeight w:val="336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EB7566">
                    <w:trPr>
                      <w:trHeight w:val="365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>03) Date of Birth                                                                            :</w:t>
                        </w:r>
                      </w:p>
                    </w:tc>
                    <w:tc>
                      <w:tcPr>
                        <w:tcW w:w="5043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821A0E" w:rsidRPr="006A5190" w:rsidRDefault="00B84557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studDateOfBirthInFigures \* MERGEFORMAT ">
                          <w:r w:rsidR="00821A0E" w:rsidRPr="006A5190">
                            <w:rPr>
                              <w:noProof/>
                              <w:sz w:val="24"/>
                              <w:szCs w:val="24"/>
                            </w:rPr>
                            <w:t>«$student.studDateOfBirthInFigures»</w:t>
                          </w:r>
                        </w:fldSimple>
                      </w:p>
                    </w:tc>
                  </w:tr>
                  <w:tr w:rsidR="00821A0E" w:rsidRPr="006A5190" w:rsidTr="00EB7566">
                    <w:trPr>
                      <w:trHeight w:val="354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764162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In w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ords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821A0E" w:rsidRPr="006A5190" w:rsidRDefault="00B84557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dateOfBirthInWordsWithOutDate \* MERGEFORMAT ">
                          <w:r w:rsidR="00821A0E" w:rsidRPr="006A5190">
                            <w:rPr>
                              <w:noProof/>
                              <w:sz w:val="24"/>
                              <w:szCs w:val="24"/>
                            </w:rPr>
                            <w:t>«$student.dateOfBirthInWordsWithOutDate»</w:t>
                          </w:r>
                        </w:fldSimple>
                      </w:p>
                    </w:tc>
                  </w:tr>
                  <w:tr w:rsidR="00821A0E" w:rsidRPr="006A5190" w:rsidTr="00EB7566">
                    <w:trPr>
                      <w:trHeight w:val="354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>04) Place of Birth (Tahsil &amp; Distric</w:t>
                        </w:r>
                        <w:r w:rsidR="00764162">
                          <w:rPr>
                            <w:sz w:val="24"/>
                            <w:szCs w:val="24"/>
                          </w:rPr>
                          <w:t>t</w:t>
                        </w:r>
                        <w:r w:rsidRPr="006A5190">
                          <w:rPr>
                            <w:sz w:val="24"/>
                            <w:szCs w:val="24"/>
                          </w:rPr>
                          <w:t xml:space="preserve">)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</w:t>
                        </w:r>
                        <w:r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821A0E" w:rsidRPr="006A5190" w:rsidRDefault="00B84557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placeOfBirth \* MERGEFORMAT ">
                          <w:r w:rsidR="007D10E6">
                            <w:rPr>
                              <w:noProof/>
                              <w:sz w:val="24"/>
                              <w:szCs w:val="24"/>
                            </w:rPr>
                            <w:t>«$student.placeOfBirth»</w:t>
                          </w:r>
                        </w:fldSimple>
                      </w:p>
                    </w:tc>
                  </w:tr>
                  <w:tr w:rsidR="00821A0E" w:rsidRPr="006A5190" w:rsidTr="00EB7566">
                    <w:trPr>
                      <w:trHeight w:val="336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764162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05) Institute last a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 xml:space="preserve">ttended              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 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821A0E" w:rsidRPr="006A5190" w:rsidRDefault="00B84557" w:rsidP="007D10E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lastSchool \* MERGEFORMAT ">
                          <w:r w:rsidR="007D10E6">
                            <w:rPr>
                              <w:noProof/>
                              <w:sz w:val="24"/>
                              <w:szCs w:val="24"/>
                            </w:rPr>
                            <w:t>«$student.lastSchool»</w:t>
                          </w:r>
                        </w:fldSimple>
                        <w:r w:rsidR="007D10E6" w:rsidRPr="006A519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821A0E" w:rsidRPr="006A5190" w:rsidTr="00EB7566">
                    <w:trPr>
                      <w:trHeight w:val="354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DA23B6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06) Date of a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dmission                                                                  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821A0E" w:rsidRPr="006A5190" w:rsidRDefault="00B84557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studJoingMonthAndYear \* MERGEFORMAT ">
                          <w:r w:rsidR="00821A0E" w:rsidRPr="006A5190">
                            <w:rPr>
                              <w:noProof/>
                              <w:sz w:val="24"/>
                              <w:szCs w:val="24"/>
                            </w:rPr>
                            <w:t>«$student.studJoingMonthAndYear»</w:t>
                          </w:r>
                        </w:fldSimple>
                      </w:p>
                    </w:tc>
                  </w:tr>
                  <w:tr w:rsidR="00821A0E" w:rsidRPr="006A5190" w:rsidTr="00EB7566">
                    <w:trPr>
                      <w:trHeight w:val="354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DA23B6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07) Attendance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 xml:space="preserve">                                                   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                       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EB7566">
                    <w:trPr>
                      <w:trHeight w:val="354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>08) Conduct                                                                                    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EB7566">
                    <w:trPr>
                      <w:trHeight w:val="354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 xml:space="preserve">09) Date of Leaving the Institution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</w:t>
                        </w:r>
                        <w:r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821A0E" w:rsidRPr="006A5190" w:rsidRDefault="00B84557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studCompletionMonthAndYear \* MERGEFORMAT ">
                          <w:r w:rsidR="00821A0E" w:rsidRPr="006A5190">
                            <w:rPr>
                              <w:noProof/>
                              <w:sz w:val="24"/>
                              <w:szCs w:val="24"/>
                            </w:rPr>
                            <w:t>«$student.studCompletionMonthAndYear»</w:t>
                          </w:r>
                        </w:fldSimple>
                      </w:p>
                    </w:tc>
                  </w:tr>
                  <w:tr w:rsidR="005D3614" w:rsidRPr="006A5190" w:rsidTr="00EB7566">
                    <w:trPr>
                      <w:trHeight w:val="354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D3614" w:rsidRPr="006A5190" w:rsidRDefault="005D3614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10) Course and Year in which          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</w:t>
                        </w:r>
                        <w:r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5D3614" w:rsidRPr="006A5190" w:rsidRDefault="00B84557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className \* MERGEFORMAT ">
                          <w:r w:rsidR="00D66B28">
                            <w:rPr>
                              <w:noProof/>
                              <w:sz w:val="24"/>
                              <w:szCs w:val="24"/>
                            </w:rPr>
                            <w:t>«$student.className»</w:t>
                          </w:r>
                        </w:fldSimple>
                      </w:p>
                    </w:tc>
                  </w:tr>
                  <w:tr w:rsidR="005D3614" w:rsidRPr="006A5190" w:rsidTr="00CF4840">
                    <w:trPr>
                      <w:trHeight w:val="336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D3614" w:rsidRDefault="005D3614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Studying &amp; since when              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</w:t>
                        </w:r>
                        <w:r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5D3614" w:rsidRPr="006A5190" w:rsidRDefault="00B84557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  <w:fldSimple w:instr=" MERGEFIELD $student.studJoingMonthAndYear \* MERGEFORMAT ">
                          <w:r w:rsidR="005D3614">
                            <w:rPr>
                              <w:noProof/>
                              <w:sz w:val="24"/>
                              <w:szCs w:val="24"/>
                            </w:rPr>
                            <w:t>«$student.studJoingMonthAndYear»</w:t>
                          </w:r>
                        </w:fldSimple>
                      </w:p>
                    </w:tc>
                  </w:tr>
                  <w:tr w:rsidR="009408F4" w:rsidRPr="006A5190" w:rsidTr="00992CDA">
                    <w:trPr>
                      <w:trHeight w:val="336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9408F4" w:rsidRPr="006A5190" w:rsidRDefault="009408F4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 xml:space="preserve">11) Reason for leaving the institution 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</w:t>
                        </w:r>
                        <w:r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  <w:vAlign w:val="bottom"/>
                      </w:tcPr>
                      <w:p w:rsidR="009408F4" w:rsidRPr="006A5190" w:rsidRDefault="009408F4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08F4" w:rsidRPr="006A5190" w:rsidTr="00EB7566">
                    <w:trPr>
                      <w:trHeight w:val="354"/>
                    </w:trPr>
                    <w:tc>
                      <w:tcPr>
                        <w:tcW w:w="6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9408F4" w:rsidRPr="006A5190" w:rsidRDefault="009408F4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 xml:space="preserve">12) Remarks                                       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</w:t>
                        </w:r>
                        <w:r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9408F4" w:rsidRPr="006A5190" w:rsidRDefault="009408F4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21ED9" w:rsidRDefault="00621ED9" w:rsidP="00621ED9">
                  <w:pPr>
                    <w:spacing w:before="100" w:beforeAutospacing="1" w:after="100" w:afterAutospacing="1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821A0E" w:rsidRDefault="00821A0E" w:rsidP="00621ED9">
                  <w:p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 w:rsidRPr="006A5190">
                    <w:rPr>
                      <w:sz w:val="24"/>
                      <w:szCs w:val="24"/>
                    </w:rPr>
                    <w:t>Certified that the above information is in accordance with the institution Register.</w:t>
                  </w:r>
                </w:p>
                <w:p w:rsidR="00621ED9" w:rsidRDefault="00621ED9" w:rsidP="00621ED9">
                  <w:pPr>
                    <w:spacing w:before="100" w:beforeAutospacing="1" w:after="100" w:afterAutospacing="1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621ED9" w:rsidRDefault="00161523" w:rsidP="00621ED9">
                  <w:pPr>
                    <w:spacing w:before="100" w:beforeAutospacing="1" w:after="100" w:afterAutospacing="1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="00621ED9">
                    <w:rPr>
                      <w:sz w:val="24"/>
                      <w:szCs w:val="24"/>
                    </w:rPr>
                    <w:t xml:space="preserve">      Date</w:t>
                  </w:r>
                  <w:r w:rsidR="00DA23B6">
                    <w:rPr>
                      <w:sz w:val="24"/>
                      <w:szCs w:val="24"/>
                    </w:rPr>
                    <w:t>  :</w:t>
                  </w:r>
                </w:p>
                <w:p w:rsidR="00821A0E" w:rsidRDefault="00621ED9" w:rsidP="00621ED9">
                  <w:pPr>
                    <w:spacing w:before="100" w:beforeAutospacing="1" w:after="100" w:afterAutospacing="1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 w:rsidR="00161523">
                    <w:rPr>
                      <w:sz w:val="24"/>
                      <w:szCs w:val="24"/>
                    </w:rPr>
                    <w:t xml:space="preserve">Place :  </w:t>
                  </w:r>
                  <w:r w:rsidR="00821A0E" w:rsidRPr="006A5190">
                    <w:rPr>
                      <w:sz w:val="24"/>
                      <w:szCs w:val="24"/>
                    </w:rPr>
                    <w:t xml:space="preserve">   </w:t>
                  </w:r>
                  <w:r w:rsidR="00DA23B6">
                    <w:rPr>
                      <w:sz w:val="24"/>
                      <w:szCs w:val="24"/>
                    </w:rPr>
                    <w:t xml:space="preserve">                           </w:t>
                  </w:r>
                  <w:r w:rsidR="00821A0E" w:rsidRPr="006A5190">
                    <w:rPr>
                      <w:sz w:val="24"/>
                      <w:szCs w:val="24"/>
                    </w:rPr>
                    <w:t>Prepared b</w:t>
                  </w:r>
                  <w:r>
                    <w:rPr>
                      <w:sz w:val="24"/>
                      <w:szCs w:val="24"/>
                    </w:rPr>
                    <w:t xml:space="preserve">y                    </w:t>
                  </w:r>
                  <w:r w:rsidR="00DA23B6">
                    <w:rPr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sz w:val="24"/>
                      <w:szCs w:val="24"/>
                    </w:rPr>
                    <w:t>Checked by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 w:rsidR="00DA23B6">
                    <w:rPr>
                      <w:sz w:val="24"/>
                      <w:szCs w:val="24"/>
                    </w:rPr>
                    <w:t xml:space="preserve">                                     </w:t>
                  </w:r>
                  <w:r w:rsidR="00821A0E" w:rsidRPr="006A5190">
                    <w:rPr>
                      <w:sz w:val="24"/>
                      <w:szCs w:val="24"/>
                    </w:rPr>
                    <w:t>PRINCIPAL</w:t>
                  </w:r>
                </w:p>
                <w:p w:rsidR="00821A0E" w:rsidRDefault="00821A0E"/>
              </w:txbxContent>
            </v:textbox>
          </v:rect>
        </w:pict>
      </w:r>
      <w:r w:rsidRPr="00B84557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9.85pt;margin-top:678.75pt;width:542.25pt;height:0;z-index:251659264" o:connectortype="straight"/>
        </w:pict>
      </w:r>
    </w:p>
    <w:sectPr w:rsidR="00F030AA" w:rsidSect="00A22714">
      <w:footerReference w:type="default" r:id="rId6"/>
      <w:pgSz w:w="11906" w:h="16838"/>
      <w:pgMar w:top="0" w:right="1417" w:bottom="90" w:left="1417" w:header="708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A2B" w:rsidRDefault="006A6A2B" w:rsidP="00A22714">
      <w:pPr>
        <w:spacing w:before="0" w:after="0" w:line="240" w:lineRule="auto"/>
      </w:pPr>
      <w:r>
        <w:separator/>
      </w:r>
    </w:p>
  </w:endnote>
  <w:endnote w:type="continuationSeparator" w:id="1">
    <w:p w:rsidR="006A6A2B" w:rsidRDefault="006A6A2B" w:rsidP="00A227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14" w:rsidRPr="00A22714" w:rsidRDefault="00A22714">
    <w:pPr>
      <w:pStyle w:val="Footer"/>
      <w:rPr>
        <w:sz w:val="20"/>
        <w:szCs w:val="20"/>
      </w:rPr>
    </w:pPr>
    <w:r>
      <w:t xml:space="preserve">                                                                                                                  </w:t>
    </w:r>
    <w:r w:rsidRPr="00A22714">
      <w:rPr>
        <w:sz w:val="20"/>
        <w:szCs w:val="20"/>
      </w:rPr>
      <w:t>*Generated by www.Eazyschool.com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A2B" w:rsidRDefault="006A6A2B" w:rsidP="00A22714">
      <w:pPr>
        <w:spacing w:before="0" w:after="0" w:line="240" w:lineRule="auto"/>
      </w:pPr>
      <w:r>
        <w:separator/>
      </w:r>
    </w:p>
  </w:footnote>
  <w:footnote w:type="continuationSeparator" w:id="1">
    <w:p w:rsidR="006A6A2B" w:rsidRDefault="006A6A2B" w:rsidP="00A2271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A0E"/>
    <w:rsid w:val="00012891"/>
    <w:rsid w:val="00153BF6"/>
    <w:rsid w:val="001609F1"/>
    <w:rsid w:val="00161523"/>
    <w:rsid w:val="001F6204"/>
    <w:rsid w:val="00224DD9"/>
    <w:rsid w:val="00231C67"/>
    <w:rsid w:val="00262FE0"/>
    <w:rsid w:val="00263AE5"/>
    <w:rsid w:val="00293644"/>
    <w:rsid w:val="002C0866"/>
    <w:rsid w:val="002E3C40"/>
    <w:rsid w:val="003C4E0E"/>
    <w:rsid w:val="004A3C6B"/>
    <w:rsid w:val="004A7301"/>
    <w:rsid w:val="00501179"/>
    <w:rsid w:val="005378D4"/>
    <w:rsid w:val="005767DD"/>
    <w:rsid w:val="005800B9"/>
    <w:rsid w:val="005D3614"/>
    <w:rsid w:val="005F0B4B"/>
    <w:rsid w:val="0061668E"/>
    <w:rsid w:val="00620103"/>
    <w:rsid w:val="00621ED9"/>
    <w:rsid w:val="00632964"/>
    <w:rsid w:val="00664C84"/>
    <w:rsid w:val="00681268"/>
    <w:rsid w:val="006A6A2B"/>
    <w:rsid w:val="0075112E"/>
    <w:rsid w:val="00764162"/>
    <w:rsid w:val="007A2351"/>
    <w:rsid w:val="007D10E6"/>
    <w:rsid w:val="00810DE2"/>
    <w:rsid w:val="00821A0E"/>
    <w:rsid w:val="0083319A"/>
    <w:rsid w:val="00846E33"/>
    <w:rsid w:val="00860146"/>
    <w:rsid w:val="00886D70"/>
    <w:rsid w:val="00892D3D"/>
    <w:rsid w:val="009023DA"/>
    <w:rsid w:val="009408F4"/>
    <w:rsid w:val="00967449"/>
    <w:rsid w:val="009B6099"/>
    <w:rsid w:val="00A22714"/>
    <w:rsid w:val="00AD70C2"/>
    <w:rsid w:val="00B84557"/>
    <w:rsid w:val="00C12A10"/>
    <w:rsid w:val="00CF6FE4"/>
    <w:rsid w:val="00D0361E"/>
    <w:rsid w:val="00D66B28"/>
    <w:rsid w:val="00D72629"/>
    <w:rsid w:val="00D84F17"/>
    <w:rsid w:val="00D87B94"/>
    <w:rsid w:val="00D90CF0"/>
    <w:rsid w:val="00DA23B6"/>
    <w:rsid w:val="00E219CB"/>
    <w:rsid w:val="00E63737"/>
    <w:rsid w:val="00EB7566"/>
    <w:rsid w:val="00ED75C1"/>
    <w:rsid w:val="00F030AA"/>
    <w:rsid w:val="00F03AB0"/>
    <w:rsid w:val="00FA5E2D"/>
    <w:rsid w:val="00FE5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6" w:after="6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A0E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3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27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714"/>
  </w:style>
  <w:style w:type="paragraph" w:styleId="Footer">
    <w:name w:val="footer"/>
    <w:basedOn w:val="Normal"/>
    <w:link w:val="FooterChar"/>
    <w:uiPriority w:val="99"/>
    <w:semiHidden/>
    <w:unhideWhenUsed/>
    <w:rsid w:val="00A227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.opensagres.xdocreport.document.tools-1.0.0-distribution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</Template>
  <TotalTime>128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uroom110</dc:creator>
  <cp:lastModifiedBy>Venkat</cp:lastModifiedBy>
  <cp:revision>16</cp:revision>
  <dcterms:created xsi:type="dcterms:W3CDTF">2014-08-20T10:50:00Z</dcterms:created>
  <dcterms:modified xsi:type="dcterms:W3CDTF">2015-07-07T11:46:00Z</dcterms:modified>
</cp:coreProperties>
</file>