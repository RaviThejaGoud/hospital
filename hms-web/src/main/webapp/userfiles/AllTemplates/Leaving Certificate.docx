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D21F17" w:rsidP="00821A0E">
      <w:pPr>
        <w:ind w:left="-1350"/>
      </w:pPr>
      <w:r>
        <w:rPr>
          <w:noProof/>
          <w:lang w:val="en-US"/>
        </w:rPr>
        <w:pict>
          <v:rect id="_x0000_s1026" style="position:absolute;left:0;text-align:left;margin-left:-58.85pt;margin-top:23.6pt;width:568.5pt;height:766.9pt;z-index:251658240">
            <v:textbox style="mso-next-textbox:#_x0000_s1026">
              <w:txbxContent>
                <w:p w:rsidR="00DA23B6" w:rsidRDefault="00DA23B6" w:rsidP="00DA23B6">
                  <w:pPr>
                    <w:spacing w:line="240" w:lineRule="auto"/>
                    <w:contextualSpacing/>
                    <w:jc w:val="center"/>
                    <w:rPr>
                      <w:rFonts w:ascii="Imprint MT Shadow" w:hAnsi="Imprint MT Shadow"/>
                      <w:b/>
                      <w:bCs/>
                      <w:sz w:val="36"/>
                      <w:szCs w:val="36"/>
                    </w:rPr>
                  </w:pPr>
                </w:p>
                <w:p w:rsidR="00DA23B6" w:rsidRDefault="00E3617D" w:rsidP="00E3617D">
                  <w:pPr>
                    <w:jc w:val="center"/>
                    <w:rPr>
                      <w:rFonts w:asciiTheme="minorBidi" w:hAnsiTheme="minorBidi"/>
                    </w:rPr>
                  </w:pPr>
                  <w:r w:rsidRPr="00E3617D">
                    <w:rPr>
                      <w:rFonts w:asciiTheme="minorBidi" w:hAnsiTheme="minorBidi"/>
                      <w:noProof/>
                      <w:lang w:val="en-US"/>
                    </w:rPr>
                    <w:drawing>
                      <wp:inline distT="0" distB="0" distL="0" distR="0">
                        <wp:extent cx="3302635" cy="764540"/>
                        <wp:effectExtent l="0" t="0" r="0" b="0"/>
                        <wp:docPr id="1" name="Picture 1" descr="C:\Users\LENOVO\Downloads\Eazy School Logo\Eazy School Logo\260pxX60px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Downloads\Eazy School Logo\Eazy School Logo\260pxX60px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635" cy="764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3617D" w:rsidRDefault="00E3617D" w:rsidP="00821A0E">
                  <w:pPr>
                    <w:rPr>
                      <w:rFonts w:asciiTheme="minorBidi" w:hAnsiTheme="minorBidi"/>
                    </w:rPr>
                  </w:pPr>
                </w:p>
                <w:p w:rsidR="00E3617D" w:rsidRDefault="00E3617D" w:rsidP="00821A0E">
                  <w:pPr>
                    <w:rPr>
                      <w:rFonts w:asciiTheme="minorBidi" w:hAnsiTheme="minorBidi"/>
                    </w:rPr>
                  </w:pPr>
                </w:p>
                <w:p w:rsidR="00821A0E" w:rsidRDefault="00821A0E" w:rsidP="00821A0E">
                  <w:pPr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 xml:space="preserve">No.  </w:t>
                  </w:r>
                  <w:r w:rsidR="00DA23B6">
                    <w:t xml:space="preserve">                                                                        </w:t>
                  </w:r>
                  <w:r w:rsidR="00711E01">
                    <w:tab/>
                  </w:r>
                  <w:r w:rsidR="00711E01">
                    <w:tab/>
                  </w:r>
                  <w:r w:rsidR="00711E01">
                    <w:tab/>
                  </w:r>
                  <w:r w:rsidR="00711E01">
                    <w:tab/>
                  </w:r>
                  <w:r w:rsidR="00711E01">
                    <w:tab/>
                  </w:r>
                  <w:r w:rsidR="00711E01">
                    <w:tab/>
                  </w:r>
                  <w:r w:rsidR="00DA23B6">
                    <w:t>TC DISE code :</w:t>
                  </w:r>
                </w:p>
                <w:p w:rsidR="005D3614" w:rsidRDefault="005D3614" w:rsidP="00821A0E">
                  <w:pPr>
                    <w:rPr>
                      <w:rFonts w:asciiTheme="minorBidi" w:hAnsiTheme="minorBidi"/>
                    </w:rPr>
                  </w:pPr>
                </w:p>
                <w:p w:rsidR="00821A0E" w:rsidRDefault="00821A0E" w:rsidP="00EB7566">
                  <w:pPr>
                    <w:jc w:val="center"/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 xml:space="preserve">(No change in any enrty in this certificate shallbe made excpted by the authority issuing it any </w:t>
                  </w:r>
                  <w:r w:rsidR="00C12A10">
                    <w:rPr>
                      <w:rFonts w:asciiTheme="minorBidi" w:hAnsiTheme="minorBidi"/>
                    </w:rPr>
                    <w:t xml:space="preserve"> </w:t>
                  </w:r>
                  <w:r>
                    <w:rPr>
                      <w:rFonts w:asciiTheme="minorBidi" w:hAnsiTheme="minorBidi"/>
                    </w:rPr>
                    <w:t>infringement was requirement is liable to involve the imposition of penalty</w:t>
                  </w:r>
                  <w:r w:rsidR="00EB7566">
                    <w:rPr>
                      <w:rFonts w:asciiTheme="minorBidi" w:hAnsiTheme="minorBidi"/>
                    </w:rPr>
                    <w:t xml:space="preserve"> such as that of restication</w:t>
                  </w:r>
                  <w:r>
                    <w:rPr>
                      <w:rFonts w:asciiTheme="minorBidi" w:hAnsiTheme="minorBidi"/>
                    </w:rPr>
                    <w:t>)</w:t>
                  </w:r>
                </w:p>
                <w:p w:rsidR="005D3614" w:rsidRDefault="005D3614" w:rsidP="00EB7566">
                  <w:pPr>
                    <w:jc w:val="center"/>
                    <w:rPr>
                      <w:rFonts w:asciiTheme="minorBidi" w:hAnsiTheme="minorBidi"/>
                    </w:rPr>
                  </w:pPr>
                </w:p>
                <w:p w:rsidR="00EB7566" w:rsidRDefault="00EB7566" w:rsidP="00EB7566">
                  <w:pPr>
                    <w:jc w:val="center"/>
                  </w:pPr>
                </w:p>
                <w:tbl>
                  <w:tblPr>
                    <w:tblStyle w:val="TableGrid"/>
                    <w:tblW w:w="0" w:type="auto"/>
                    <w:tblInd w:w="4248" w:type="dxa"/>
                    <w:shd w:val="solid" w:color="auto" w:fill="auto"/>
                    <w:tblLook w:val="04A0"/>
                  </w:tblPr>
                  <w:tblGrid>
                    <w:gridCol w:w="4080"/>
                  </w:tblGrid>
                  <w:tr w:rsidR="00EB7566" w:rsidTr="00C12A10">
                    <w:trPr>
                      <w:trHeight w:val="419"/>
                    </w:trPr>
                    <w:tc>
                      <w:tcPr>
                        <w:tcW w:w="4080" w:type="dxa"/>
                        <w:shd w:val="solid" w:color="auto" w:fill="auto"/>
                      </w:tcPr>
                      <w:p w:rsidR="00EB7566" w:rsidRPr="00C12A10" w:rsidRDefault="00EB7566" w:rsidP="00711E01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:highlight w:val="black"/>
                          </w:rPr>
                        </w:pPr>
                        <w:r w:rsidRPr="00C12A10">
                          <w:rPr>
                            <w:rFonts w:ascii="Algerian" w:hAnsi="Algerian"/>
                            <w:color w:val="FFFFFF" w:themeColor="background1"/>
                            <w:sz w:val="32"/>
                            <w:szCs w:val="32"/>
                            <w:highlight w:val="black"/>
                          </w:rPr>
                          <w:t>LEAVING</w:t>
                        </w:r>
                        <w:r w:rsidRPr="00C12A10">
                          <w:rPr>
                            <w:color w:val="FFFFFF" w:themeColor="background1"/>
                            <w:sz w:val="32"/>
                            <w:szCs w:val="32"/>
                            <w:highlight w:val="black"/>
                          </w:rPr>
                          <w:t xml:space="preserve"> </w:t>
                        </w:r>
                        <w:r w:rsidRPr="00C12A10">
                          <w:rPr>
                            <w:rFonts w:ascii="Algerian" w:hAnsi="Algerian"/>
                            <w:color w:val="FFFFFF" w:themeColor="background1"/>
                            <w:sz w:val="32"/>
                            <w:szCs w:val="32"/>
                            <w:highlight w:val="black"/>
                          </w:rPr>
                          <w:t>CERTIFICATE</w:t>
                        </w:r>
                      </w:p>
                    </w:tc>
                  </w:tr>
                </w:tbl>
                <w:p w:rsidR="00821A0E" w:rsidRDefault="00821A0E" w:rsidP="00821A0E"/>
                <w:p w:rsidR="005D3614" w:rsidRDefault="005D3614" w:rsidP="00821A0E"/>
                <w:tbl>
                  <w:tblPr>
                    <w:tblStyle w:val="TableGrid"/>
                    <w:tblW w:w="1127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6229"/>
                    <w:gridCol w:w="5043"/>
                  </w:tblGrid>
                  <w:tr w:rsidR="00EB7566" w:rsidRPr="006A5190" w:rsidTr="00711E01">
                    <w:trPr>
                      <w:trHeight w:val="286"/>
                    </w:trPr>
                    <w:tc>
                      <w:tcPr>
                        <w:tcW w:w="6229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>01) Name of Student in full (block letter)                                 :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ind w:firstLine="83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B7566" w:rsidRPr="006A5190" w:rsidTr="00711E01">
                    <w:trPr>
                      <w:trHeight w:val="546"/>
                    </w:trPr>
                    <w:tc>
                      <w:tcPr>
                        <w:tcW w:w="6229" w:type="dxa"/>
                        <w:vAlign w:val="bottom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>02) a) Caste &amp; Sub-caste, in case student                                 :</w:t>
                        </w:r>
                      </w:p>
                    </w:tc>
                    <w:tc>
                      <w:tcPr>
                        <w:tcW w:w="5043" w:type="dxa"/>
                        <w:vAlign w:val="bottom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21A0E" w:rsidRPr="006A5190" w:rsidTr="00711E01">
                    <w:trPr>
                      <w:trHeight w:val="874"/>
                    </w:trPr>
                    <w:tc>
                      <w:tcPr>
                        <w:tcW w:w="6229" w:type="dxa"/>
                      </w:tcPr>
                      <w:p w:rsidR="00EB7566" w:rsidRDefault="00764162" w:rsidP="00EB7566">
                        <w:pPr>
                          <w:spacing w:before="100" w:beforeAutospacing="1" w:after="100" w:afterAutospacing="1"/>
                          <w:contextualSpacing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belongs to b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 xml:space="preserve">ackward classes and </w:t>
                        </w:r>
                      </w:p>
                      <w:p w:rsidR="00821A0E" w:rsidRPr="006A5190" w:rsidRDefault="00EB7566" w:rsidP="00EB7566">
                        <w:pPr>
                          <w:spacing w:before="100" w:beforeAutospacing="1" w:after="100" w:afterAutospacing="1"/>
                          <w:contextualSpacing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</w:t>
                        </w:r>
                        <w:r w:rsidR="00764162">
                          <w:rPr>
                            <w:sz w:val="24"/>
                            <w:szCs w:val="24"/>
                          </w:rPr>
                          <w:t>Category of b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>ackward classes</w:t>
                        </w:r>
                      </w:p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contextualSpacing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 xml:space="preserve">            (e.g. SC/ST /DT/NT)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821A0E" w:rsidRPr="006A5190" w:rsidRDefault="00EB7566" w:rsidP="00E3617D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r w:rsidR="00821A0E">
                          <w:rPr>
                            <w:sz w:val="24"/>
                            <w:szCs w:val="24"/>
                          </w:rPr>
                          <w:t xml:space="preserve">Religion       </w:t>
                        </w:r>
                        <w:r w:rsidR="00E3617D">
                          <w:rPr>
                            <w:sz w:val="24"/>
                            <w:szCs w:val="24"/>
                          </w:rPr>
                          <w:t xml:space="preserve">Caste/Subcaste 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 xml:space="preserve"> Category</w:t>
                        </w:r>
                      </w:p>
                    </w:tc>
                  </w:tr>
                  <w:tr w:rsidR="00821A0E" w:rsidRPr="006A5190" w:rsidTr="00711E01">
                    <w:trPr>
                      <w:trHeight w:val="301"/>
                    </w:trPr>
                    <w:tc>
                      <w:tcPr>
                        <w:tcW w:w="6229" w:type="dxa"/>
                      </w:tcPr>
                      <w:p w:rsidR="00821A0E" w:rsidRPr="006A5190" w:rsidRDefault="00E3617D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>b) Nationality                                                                         :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64162" w:rsidRPr="006A5190" w:rsidTr="00711E01">
                    <w:trPr>
                      <w:trHeight w:val="336"/>
                    </w:trPr>
                    <w:tc>
                      <w:tcPr>
                        <w:tcW w:w="6229" w:type="dxa"/>
                      </w:tcPr>
                      <w:p w:rsidR="00764162" w:rsidRPr="006A5190" w:rsidRDefault="00E3617D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 w:rsidR="00764162">
                          <w:rPr>
                            <w:sz w:val="24"/>
                            <w:szCs w:val="24"/>
                          </w:rPr>
                          <w:t>c) Mother Tongue                                                                 :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764162" w:rsidRPr="006A5190" w:rsidRDefault="00764162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21A0E" w:rsidRPr="006A5190" w:rsidTr="00711E01">
                    <w:trPr>
                      <w:trHeight w:val="336"/>
                    </w:trPr>
                    <w:tc>
                      <w:tcPr>
                        <w:tcW w:w="6229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043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21A0E" w:rsidRPr="006A5190" w:rsidTr="00711E01">
                    <w:trPr>
                      <w:trHeight w:val="365"/>
                    </w:trPr>
                    <w:tc>
                      <w:tcPr>
                        <w:tcW w:w="6229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>03) Date of Birth                                                                            :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21A0E" w:rsidRPr="006A5190" w:rsidTr="00711E01">
                    <w:trPr>
                      <w:trHeight w:val="354"/>
                    </w:trPr>
                    <w:tc>
                      <w:tcPr>
                        <w:tcW w:w="6229" w:type="dxa"/>
                      </w:tcPr>
                      <w:p w:rsidR="00821A0E" w:rsidRPr="006A5190" w:rsidRDefault="00764162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In w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>ords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21A0E" w:rsidRPr="006A5190" w:rsidTr="00711E01">
                    <w:trPr>
                      <w:trHeight w:val="354"/>
                    </w:trPr>
                    <w:tc>
                      <w:tcPr>
                        <w:tcW w:w="6229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>04) Place of Birth (Tahsil &amp; Distric</w:t>
                        </w:r>
                        <w:r w:rsidR="00764162">
                          <w:rPr>
                            <w:sz w:val="24"/>
                            <w:szCs w:val="24"/>
                          </w:rPr>
                          <w:t>t</w:t>
                        </w:r>
                        <w:r w:rsidRPr="006A5190">
                          <w:rPr>
                            <w:sz w:val="24"/>
                            <w:szCs w:val="24"/>
                          </w:rPr>
                          <w:t xml:space="preserve">)      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</w:t>
                        </w:r>
                        <w:r w:rsidRPr="006A5190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21A0E" w:rsidRPr="006A5190" w:rsidTr="00711E01">
                    <w:trPr>
                      <w:trHeight w:val="336"/>
                    </w:trPr>
                    <w:tc>
                      <w:tcPr>
                        <w:tcW w:w="6229" w:type="dxa"/>
                      </w:tcPr>
                      <w:p w:rsidR="00821A0E" w:rsidRPr="006A5190" w:rsidRDefault="00764162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05) Institute last a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 xml:space="preserve">ttended                    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  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821A0E" w:rsidRPr="006A5190" w:rsidRDefault="00821A0E" w:rsidP="007D10E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21A0E" w:rsidRPr="006A5190" w:rsidTr="00711E01">
                    <w:trPr>
                      <w:trHeight w:val="354"/>
                    </w:trPr>
                    <w:tc>
                      <w:tcPr>
                        <w:tcW w:w="6229" w:type="dxa"/>
                      </w:tcPr>
                      <w:p w:rsidR="00821A0E" w:rsidRPr="006A5190" w:rsidRDefault="00DA23B6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06) Date of a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>dmission                                                                  :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21A0E" w:rsidRPr="006A5190" w:rsidTr="00711E01">
                    <w:trPr>
                      <w:trHeight w:val="354"/>
                    </w:trPr>
                    <w:tc>
                      <w:tcPr>
                        <w:tcW w:w="6229" w:type="dxa"/>
                      </w:tcPr>
                      <w:p w:rsidR="00821A0E" w:rsidRPr="006A5190" w:rsidRDefault="00DA23B6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07) Attendance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 xml:space="preserve">                                                   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                        </w:t>
                        </w:r>
                        <w:r w:rsidR="00821A0E" w:rsidRPr="006A5190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21A0E" w:rsidRPr="006A5190" w:rsidTr="00711E01">
                    <w:trPr>
                      <w:trHeight w:val="354"/>
                    </w:trPr>
                    <w:tc>
                      <w:tcPr>
                        <w:tcW w:w="6229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>08) Conduct                                                                                    :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21A0E" w:rsidRPr="006A5190" w:rsidTr="00711E01">
                    <w:trPr>
                      <w:trHeight w:val="354"/>
                    </w:trPr>
                    <w:tc>
                      <w:tcPr>
                        <w:tcW w:w="6229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 xml:space="preserve">09) Date of Leaving the Institution      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 </w:t>
                        </w:r>
                        <w:r w:rsidRPr="006A5190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821A0E" w:rsidRPr="006A5190" w:rsidRDefault="00821A0E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D3614" w:rsidRPr="006A5190" w:rsidTr="00711E01">
                    <w:trPr>
                      <w:trHeight w:val="354"/>
                    </w:trPr>
                    <w:tc>
                      <w:tcPr>
                        <w:tcW w:w="6229" w:type="dxa"/>
                      </w:tcPr>
                      <w:p w:rsidR="005D3614" w:rsidRPr="006A5190" w:rsidRDefault="005D3614" w:rsidP="004A6C47">
                        <w:pPr>
                          <w:spacing w:before="100" w:before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10) Course and Year in which                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 </w:t>
                        </w:r>
                        <w:r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5D3614" w:rsidRPr="006A5190" w:rsidRDefault="005D3614" w:rsidP="004A6C47">
                        <w:pPr>
                          <w:spacing w:before="100" w:before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D3614" w:rsidRPr="006A5190" w:rsidTr="00711E01">
                    <w:trPr>
                      <w:trHeight w:val="336"/>
                    </w:trPr>
                    <w:tc>
                      <w:tcPr>
                        <w:tcW w:w="6229" w:type="dxa"/>
                      </w:tcPr>
                      <w:p w:rsidR="005D3614" w:rsidRDefault="005D3614" w:rsidP="004A6C47">
                        <w:pPr>
                          <w:spacing w:before="100" w:beforeAutospacing="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Studying &amp; since when                    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 </w:t>
                        </w:r>
                        <w:r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</w:tcPr>
                      <w:p w:rsidR="005D3614" w:rsidRPr="006A5190" w:rsidRDefault="005D3614" w:rsidP="004A6C47">
                        <w:pPr>
                          <w:spacing w:before="100" w:before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08F4" w:rsidRPr="006A5190" w:rsidTr="00711E01">
                    <w:trPr>
                      <w:trHeight w:val="336"/>
                    </w:trPr>
                    <w:tc>
                      <w:tcPr>
                        <w:tcW w:w="6229" w:type="dxa"/>
                        <w:vAlign w:val="bottom"/>
                      </w:tcPr>
                      <w:p w:rsidR="009408F4" w:rsidRPr="006A5190" w:rsidRDefault="009408F4" w:rsidP="004A6C47">
                        <w:pPr>
                          <w:spacing w:before="100" w:before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 xml:space="preserve">11) Reason for leaving the institution 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 </w:t>
                        </w:r>
                        <w:r w:rsidRPr="006A5190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  <w:vAlign w:val="bottom"/>
                      </w:tcPr>
                      <w:p w:rsidR="009408F4" w:rsidRPr="006A5190" w:rsidRDefault="009408F4" w:rsidP="004A6C47">
                        <w:pPr>
                          <w:spacing w:before="100" w:before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08F4" w:rsidRPr="006A5190" w:rsidTr="00711E01">
                    <w:trPr>
                      <w:trHeight w:val="354"/>
                    </w:trPr>
                    <w:tc>
                      <w:tcPr>
                        <w:tcW w:w="6229" w:type="dxa"/>
                        <w:vAlign w:val="bottom"/>
                      </w:tcPr>
                      <w:p w:rsidR="009408F4" w:rsidRPr="006A5190" w:rsidRDefault="009408F4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  <w:r w:rsidRPr="006A5190">
                          <w:rPr>
                            <w:sz w:val="24"/>
                            <w:szCs w:val="24"/>
                          </w:rPr>
                          <w:t xml:space="preserve">12) Remarks                                                    </w:t>
                        </w:r>
                        <w:r w:rsidR="00DA23B6">
                          <w:rPr>
                            <w:sz w:val="24"/>
                            <w:szCs w:val="24"/>
                          </w:rPr>
                          <w:t xml:space="preserve">                               </w:t>
                        </w:r>
                        <w:r w:rsidRPr="006A5190"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5043" w:type="dxa"/>
                        <w:vAlign w:val="bottom"/>
                      </w:tcPr>
                      <w:p w:rsidR="009408F4" w:rsidRPr="006A5190" w:rsidRDefault="009408F4" w:rsidP="00EB7566">
                        <w:pPr>
                          <w:spacing w:before="100" w:beforeAutospacing="1" w:after="100" w:afterAutospacing="1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21ED9" w:rsidRDefault="00621ED9" w:rsidP="00621ED9">
                  <w:pPr>
                    <w:spacing w:before="100" w:beforeAutospacing="1" w:after="100" w:afterAutospacing="1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821A0E" w:rsidRDefault="00821A0E" w:rsidP="00621ED9">
                  <w:pPr>
                    <w:spacing w:before="100" w:beforeAutospacing="1" w:after="100" w:afterAutospacing="1" w:line="240" w:lineRule="auto"/>
                    <w:rPr>
                      <w:sz w:val="24"/>
                      <w:szCs w:val="24"/>
                    </w:rPr>
                  </w:pPr>
                  <w:r w:rsidRPr="006A5190">
                    <w:rPr>
                      <w:sz w:val="24"/>
                      <w:szCs w:val="24"/>
                    </w:rPr>
                    <w:t>Certified that the above information is in accordance with the institution Register.</w:t>
                  </w:r>
                </w:p>
                <w:p w:rsidR="00621ED9" w:rsidRDefault="00621ED9" w:rsidP="00621ED9">
                  <w:pPr>
                    <w:spacing w:before="100" w:beforeAutospacing="1" w:after="100" w:afterAutospacing="1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621ED9" w:rsidRDefault="00161523" w:rsidP="00621ED9">
                  <w:pPr>
                    <w:spacing w:before="100" w:beforeAutospacing="1" w:after="100" w:afterAutospacing="1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="00621ED9">
                    <w:rPr>
                      <w:sz w:val="24"/>
                      <w:szCs w:val="24"/>
                    </w:rPr>
                    <w:t xml:space="preserve">      Date</w:t>
                  </w:r>
                  <w:r w:rsidR="00DA23B6">
                    <w:rPr>
                      <w:sz w:val="24"/>
                      <w:szCs w:val="24"/>
                    </w:rPr>
                    <w:t>  :</w:t>
                  </w:r>
                </w:p>
                <w:p w:rsidR="00821A0E" w:rsidRDefault="00621ED9" w:rsidP="00621ED9">
                  <w:pPr>
                    <w:spacing w:before="100" w:beforeAutospacing="1" w:after="100" w:afterAutospacing="1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 w:rsidR="00161523">
                    <w:rPr>
                      <w:sz w:val="24"/>
                      <w:szCs w:val="24"/>
                    </w:rPr>
                    <w:t xml:space="preserve">Place :  </w:t>
                  </w:r>
                  <w:r w:rsidR="00821A0E" w:rsidRPr="006A5190">
                    <w:rPr>
                      <w:sz w:val="24"/>
                      <w:szCs w:val="24"/>
                    </w:rPr>
                    <w:t xml:space="preserve">   </w:t>
                  </w:r>
                  <w:r w:rsidR="00DA23B6">
                    <w:rPr>
                      <w:sz w:val="24"/>
                      <w:szCs w:val="24"/>
                    </w:rPr>
                    <w:t xml:space="preserve">                           </w:t>
                  </w:r>
                  <w:r w:rsidR="00821A0E" w:rsidRPr="006A5190">
                    <w:rPr>
                      <w:sz w:val="24"/>
                      <w:szCs w:val="24"/>
                    </w:rPr>
                    <w:t>Prepared b</w:t>
                  </w:r>
                  <w:r>
                    <w:rPr>
                      <w:sz w:val="24"/>
                      <w:szCs w:val="24"/>
                    </w:rPr>
                    <w:t xml:space="preserve">y                    </w:t>
                  </w:r>
                  <w:r w:rsidR="00DA23B6">
                    <w:rPr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sz w:val="24"/>
                      <w:szCs w:val="24"/>
                    </w:rPr>
                    <w:t>Checked by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 w:rsidR="00DA23B6">
                    <w:rPr>
                      <w:sz w:val="24"/>
                      <w:szCs w:val="24"/>
                    </w:rPr>
                    <w:t xml:space="preserve">                                     </w:t>
                  </w:r>
                  <w:r w:rsidR="00821A0E" w:rsidRPr="006A5190">
                    <w:rPr>
                      <w:sz w:val="24"/>
                      <w:szCs w:val="24"/>
                    </w:rPr>
                    <w:t>PRINCIPAL</w:t>
                  </w:r>
                </w:p>
                <w:p w:rsidR="00821A0E" w:rsidRDefault="00821A0E"/>
              </w:txbxContent>
            </v:textbox>
          </v:rect>
        </w:pict>
      </w:r>
    </w:p>
    <w:sectPr w:rsidR="00F030AA" w:rsidSect="00A22714">
      <w:footerReference w:type="default" r:id="rId8"/>
      <w:pgSz w:w="11906" w:h="16838"/>
      <w:pgMar w:top="0" w:right="1417" w:bottom="90" w:left="1417" w:header="708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952" w:rsidRDefault="000F6952" w:rsidP="00A22714">
      <w:pPr>
        <w:spacing w:before="0" w:after="0" w:line="240" w:lineRule="auto"/>
      </w:pPr>
      <w:r>
        <w:separator/>
      </w:r>
    </w:p>
  </w:endnote>
  <w:endnote w:type="continuationSeparator" w:id="1">
    <w:p w:rsidR="000F6952" w:rsidRDefault="000F6952" w:rsidP="00A227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14" w:rsidRPr="00A22714" w:rsidRDefault="00A22714">
    <w:pPr>
      <w:pStyle w:val="Footer"/>
      <w:rPr>
        <w:sz w:val="20"/>
        <w:szCs w:val="20"/>
      </w:rPr>
    </w:pPr>
    <w:r>
      <w:t xml:space="preserve">                                                                                                                  </w:t>
    </w:r>
    <w:r w:rsidRPr="00A22714">
      <w:rPr>
        <w:sz w:val="20"/>
        <w:szCs w:val="20"/>
      </w:rPr>
      <w:t>*Generated by www.Eazyschool.com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952" w:rsidRDefault="000F6952" w:rsidP="00A22714">
      <w:pPr>
        <w:spacing w:before="0" w:after="0" w:line="240" w:lineRule="auto"/>
      </w:pPr>
      <w:r>
        <w:separator/>
      </w:r>
    </w:p>
  </w:footnote>
  <w:footnote w:type="continuationSeparator" w:id="1">
    <w:p w:rsidR="000F6952" w:rsidRDefault="000F6952" w:rsidP="00A2271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1A0E"/>
    <w:rsid w:val="00012891"/>
    <w:rsid w:val="000137F5"/>
    <w:rsid w:val="000D4F26"/>
    <w:rsid w:val="000F6952"/>
    <w:rsid w:val="00153BF6"/>
    <w:rsid w:val="001609F1"/>
    <w:rsid w:val="00161523"/>
    <w:rsid w:val="001F6204"/>
    <w:rsid w:val="00224DD9"/>
    <w:rsid w:val="00231C67"/>
    <w:rsid w:val="00262FE0"/>
    <w:rsid w:val="00263AE5"/>
    <w:rsid w:val="00293644"/>
    <w:rsid w:val="002C0866"/>
    <w:rsid w:val="002C44B8"/>
    <w:rsid w:val="002E3C40"/>
    <w:rsid w:val="003C4E0E"/>
    <w:rsid w:val="004A3C6B"/>
    <w:rsid w:val="004A7301"/>
    <w:rsid w:val="00501179"/>
    <w:rsid w:val="005378D4"/>
    <w:rsid w:val="005767DD"/>
    <w:rsid w:val="005800B9"/>
    <w:rsid w:val="005D3614"/>
    <w:rsid w:val="005F0B4B"/>
    <w:rsid w:val="0061668E"/>
    <w:rsid w:val="00620103"/>
    <w:rsid w:val="00621ED9"/>
    <w:rsid w:val="00632964"/>
    <w:rsid w:val="00664C84"/>
    <w:rsid w:val="00681268"/>
    <w:rsid w:val="006A6A2B"/>
    <w:rsid w:val="00711E01"/>
    <w:rsid w:val="0075112E"/>
    <w:rsid w:val="00764162"/>
    <w:rsid w:val="007A2351"/>
    <w:rsid w:val="007D10E6"/>
    <w:rsid w:val="00810DE2"/>
    <w:rsid w:val="00821A0E"/>
    <w:rsid w:val="0082283B"/>
    <w:rsid w:val="0083319A"/>
    <w:rsid w:val="00846E33"/>
    <w:rsid w:val="00860146"/>
    <w:rsid w:val="00886D70"/>
    <w:rsid w:val="00892D3D"/>
    <w:rsid w:val="009023DA"/>
    <w:rsid w:val="009408F4"/>
    <w:rsid w:val="00967449"/>
    <w:rsid w:val="009B6099"/>
    <w:rsid w:val="00A22714"/>
    <w:rsid w:val="00AD70C2"/>
    <w:rsid w:val="00B84557"/>
    <w:rsid w:val="00C12A10"/>
    <w:rsid w:val="00C85A2E"/>
    <w:rsid w:val="00CF6FE4"/>
    <w:rsid w:val="00D0361E"/>
    <w:rsid w:val="00D21F17"/>
    <w:rsid w:val="00D66B28"/>
    <w:rsid w:val="00D72629"/>
    <w:rsid w:val="00D84F17"/>
    <w:rsid w:val="00D87B94"/>
    <w:rsid w:val="00D90CF0"/>
    <w:rsid w:val="00DA23B6"/>
    <w:rsid w:val="00E219CB"/>
    <w:rsid w:val="00E3617D"/>
    <w:rsid w:val="00E63737"/>
    <w:rsid w:val="00EB7566"/>
    <w:rsid w:val="00ED75C1"/>
    <w:rsid w:val="00F030AA"/>
    <w:rsid w:val="00F03AB0"/>
    <w:rsid w:val="00FA5E2D"/>
    <w:rsid w:val="00FC2E54"/>
    <w:rsid w:val="00FE5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6" w:after="6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A0E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3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27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714"/>
  </w:style>
  <w:style w:type="paragraph" w:styleId="Footer">
    <w:name w:val="footer"/>
    <w:basedOn w:val="Normal"/>
    <w:link w:val="FooterChar"/>
    <w:uiPriority w:val="99"/>
    <w:semiHidden/>
    <w:unhideWhenUsed/>
    <w:rsid w:val="00A227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27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.opensagres.xdocreport.document.tools-1.0.0-distribution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40F75-B186-4A0B-A364-8D4D09D3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XDocReport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uroom110</dc:creator>
  <cp:lastModifiedBy>user</cp:lastModifiedBy>
  <cp:revision>5</cp:revision>
  <dcterms:created xsi:type="dcterms:W3CDTF">2017-09-06T05:23:00Z</dcterms:created>
  <dcterms:modified xsi:type="dcterms:W3CDTF">2017-09-08T10:24:00Z</dcterms:modified>
</cp:coreProperties>
</file>