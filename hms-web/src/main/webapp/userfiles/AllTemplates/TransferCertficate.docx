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270"/>
        <w:gridCol w:w="4050"/>
        <w:gridCol w:w="270"/>
        <w:gridCol w:w="2358"/>
      </w:tblGrid>
      <w:tr w:rsidR="00E4020A" w:rsidTr="00E45BB0">
        <w:trPr>
          <w:trHeight w:val="360"/>
        </w:trPr>
        <w:tc>
          <w:tcPr>
            <w:tcW w:w="3168" w:type="dxa"/>
          </w:tcPr>
          <w:p w:rsidR="00E4020A" w:rsidRDefault="00E4020A" w:rsidP="00E45BB0">
            <w:pPr>
              <w:pStyle w:val="NoSpacing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T.C. No.</w:t>
            </w:r>
          </w:p>
        </w:tc>
        <w:tc>
          <w:tcPr>
            <w:tcW w:w="270" w:type="dxa"/>
          </w:tcPr>
          <w:p w:rsidR="00E4020A" w:rsidRDefault="00E4020A" w:rsidP="00E45BB0">
            <w:pPr>
              <w:pStyle w:val="NoSpacing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E4020A" w:rsidRDefault="00E4020A" w:rsidP="00E45BB0">
            <w:pPr>
              <w:pStyle w:val="NoSpacing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TRANSFERCERTIFICATE</w:t>
            </w:r>
          </w:p>
        </w:tc>
        <w:tc>
          <w:tcPr>
            <w:tcW w:w="270" w:type="dxa"/>
          </w:tcPr>
          <w:p w:rsidR="00E4020A" w:rsidRDefault="00E4020A" w:rsidP="00E45BB0">
            <w:pPr>
              <w:pStyle w:val="NoSpacing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58" w:type="dxa"/>
          </w:tcPr>
          <w:p w:rsidR="00E4020A" w:rsidRDefault="00E4020A" w:rsidP="00E45BB0">
            <w:pPr>
              <w:pStyle w:val="NoSpacing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ORIGINAL</w:t>
            </w:r>
          </w:p>
        </w:tc>
      </w:tr>
    </w:tbl>
    <w:p w:rsidR="00E4020A" w:rsidRDefault="00E4020A" w:rsidP="00E4020A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                                                            </w:t>
      </w:r>
      <w:r w:rsidRPr="00232881">
        <w:rPr>
          <w:rFonts w:ascii="Book Antiqua" w:hAnsi="Book Antiqua"/>
          <w:sz w:val="20"/>
          <w:szCs w:val="20"/>
        </w:rPr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8"/>
        <w:gridCol w:w="5058"/>
      </w:tblGrid>
      <w:tr w:rsidR="00E4020A" w:rsidTr="00E45BB0">
        <w:tc>
          <w:tcPr>
            <w:tcW w:w="5058" w:type="dxa"/>
          </w:tcPr>
          <w:p w:rsidR="00E4020A" w:rsidRDefault="00E4020A" w:rsidP="00E45BB0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2427BD">
              <w:rPr>
                <w:rFonts w:ascii="Book Antiqua" w:hAnsi="Book Antiqua"/>
                <w:sz w:val="18"/>
                <w:szCs w:val="18"/>
              </w:rPr>
              <w:t xml:space="preserve">  </w:t>
            </w:r>
            <w:r w:rsidRPr="002427BD">
              <w:rPr>
                <w:rFonts w:ascii="Book Antiqua" w:hAnsi="Book Antiqua"/>
              </w:rPr>
              <w:t>Admission No  :</w:t>
            </w:r>
            <w:r>
              <w:t xml:space="preserve"> </w:t>
            </w:r>
          </w:p>
        </w:tc>
        <w:tc>
          <w:tcPr>
            <w:tcW w:w="5058" w:type="dxa"/>
          </w:tcPr>
          <w:p w:rsidR="00E4020A" w:rsidRDefault="00E4020A" w:rsidP="00367513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2427BD">
              <w:rPr>
                <w:rFonts w:ascii="Trebuchet MS" w:hAnsi="Trebuchet MS"/>
              </w:rPr>
              <w:t>Year :</w:t>
            </w:r>
            <w:r>
              <w:rPr>
                <w:rFonts w:ascii="Trebuchet MS" w:hAnsi="Trebuchet MS"/>
              </w:rPr>
              <w:t xml:space="preserve"> </w:t>
            </w:r>
            <w:fldSimple w:instr=" MERGEFIELD $student.courseAcademicYears \* MERGEFORMAT "/>
          </w:p>
        </w:tc>
      </w:tr>
    </w:tbl>
    <w:tbl>
      <w:tblPr>
        <w:tblW w:w="0" w:type="auto"/>
        <w:tblInd w:w="18" w:type="dxa"/>
        <w:tblLook w:val="04A0"/>
      </w:tblPr>
      <w:tblGrid>
        <w:gridCol w:w="5018"/>
        <w:gridCol w:w="5062"/>
      </w:tblGrid>
      <w:tr w:rsidR="00E4020A" w:rsidRPr="00D45B7C" w:rsidTr="00E45BB0">
        <w:trPr>
          <w:trHeight w:val="343"/>
        </w:trPr>
        <w:tc>
          <w:tcPr>
            <w:tcW w:w="5018" w:type="dxa"/>
          </w:tcPr>
          <w:p w:rsidR="00E4020A" w:rsidRPr="002427BD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2427BD" w:rsidRDefault="00E4020A" w:rsidP="00944704">
            <w:pPr>
              <w:pStyle w:val="NoSpacing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Pr="00645489" w:rsidRDefault="00E4020A" w:rsidP="00944704">
            <w:pPr>
              <w:pStyle w:val="NoSpacing"/>
              <w:numPr>
                <w:ilvl w:val="0"/>
                <w:numId w:val="1"/>
              </w:numPr>
              <w:ind w:left="342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Name of the Student</w:t>
            </w:r>
          </w:p>
          <w:p w:rsidR="00E4020A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        (As per SSC Marks Card)</w:t>
            </w:r>
          </w:p>
          <w:p w:rsidR="00E4020A" w:rsidRPr="00645489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: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t>2.    Fathers Name</w:t>
            </w:r>
            <w:r>
              <w:rPr>
                <w:rFonts w:ascii="Book Antiqua" w:hAnsi="Book Antiqua"/>
                <w:sz w:val="18"/>
                <w:szCs w:val="18"/>
              </w:rPr>
              <w:t xml:space="preserve">        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MCL Mangai" w:hAnsi="MCL Mangai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: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3.      Date of Birth</w:t>
            </w:r>
          </w:p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        (As per SSC Marks Card)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Default="00E4020A" w:rsidP="00944704">
            <w:pPr>
              <w:pStyle w:val="NoSpacing"/>
            </w:pPr>
            <w:r>
              <w:rPr>
                <w:rFonts w:ascii="Trebuchet MS" w:hAnsi="Trebuchet MS"/>
                <w:sz w:val="20"/>
                <w:szCs w:val="20"/>
              </w:rPr>
              <w:t xml:space="preserve">:   1.In figures :  </w:t>
            </w:r>
          </w:p>
          <w:p w:rsidR="00E4020A" w:rsidRDefault="00E4020A" w:rsidP="00944704">
            <w:pPr>
              <w:pStyle w:val="NoSpacing"/>
            </w:pPr>
            <w:r>
              <w:t xml:space="preserve">:    2. In words : </w:t>
            </w:r>
          </w:p>
          <w:p w:rsidR="00E4020A" w:rsidRPr="00D45B7C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4.     </w:t>
            </w:r>
            <w:r w:rsidRPr="006C2D96">
              <w:rPr>
                <w:rFonts w:ascii="Book Antiqua" w:hAnsi="Book Antiqua"/>
                <w:sz w:val="18"/>
                <w:szCs w:val="18"/>
              </w:rPr>
              <w:t>Na</w:t>
            </w:r>
            <w:r>
              <w:rPr>
                <w:rFonts w:ascii="Book Antiqua" w:hAnsi="Book Antiqua"/>
                <w:sz w:val="18"/>
                <w:szCs w:val="18"/>
              </w:rPr>
              <w:t>tionality &amp; Religion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 w:rsidRPr="00D45B7C">
              <w:rPr>
                <w:rFonts w:ascii="Trebuchet MS" w:hAnsi="Trebuchet MS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5.     Caste 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 w:rsidRPr="00D45B7C">
              <w:rPr>
                <w:rFonts w:ascii="Trebuchet MS" w:hAnsi="Trebuchet MS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Pr="006C2D96" w:rsidRDefault="00E4020A" w:rsidP="00944704">
            <w:pPr>
              <w:pStyle w:val="NoSpacing"/>
              <w:rPr>
                <w:rFonts w:ascii="MCL Mangai" w:hAnsi="MCL Mangai"/>
                <w:sz w:val="18"/>
                <w:szCs w:val="18"/>
              </w:rPr>
            </w:pPr>
            <w:r>
              <w:t>6)   Date on which he/she has was admitted t</w:t>
            </w:r>
            <w:r>
              <w:rPr>
                <w:rFonts w:ascii="MCL Mangai" w:hAnsi="MCL Mangai"/>
                <w:sz w:val="18"/>
                <w:szCs w:val="18"/>
              </w:rPr>
              <w:t xml:space="preserve">o  the     </w:t>
            </w:r>
            <w:r w:rsidR="00E45BB0">
              <w:rPr>
                <w:rFonts w:ascii="MCL Mangai" w:hAnsi="MCL Mangai"/>
                <w:sz w:val="18"/>
                <w:szCs w:val="18"/>
              </w:rPr>
              <w:t xml:space="preserve">    </w:t>
            </w:r>
            <w:r>
              <w:rPr>
                <w:rFonts w:ascii="MCL Mangai" w:hAnsi="MCL Mangai"/>
                <w:sz w:val="18"/>
                <w:szCs w:val="18"/>
              </w:rPr>
              <w:t>course</w:t>
            </w: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 w:rsidRPr="00D45B7C">
              <w:rPr>
                <w:rFonts w:ascii="Trebuchet MS" w:hAnsi="Trebuchet MS"/>
                <w:sz w:val="20"/>
                <w:szCs w:val="20"/>
              </w:rPr>
              <w:t xml:space="preserve">: </w:t>
            </w:r>
            <w:r>
              <w:rPr>
                <w:rFonts w:ascii="Trebuchet MS" w:hAnsi="Trebuchet MS"/>
                <w:sz w:val="20"/>
                <w:szCs w:val="20"/>
              </w:rPr>
              <w:t xml:space="preserve">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Pr="006C2D96" w:rsidRDefault="00E4020A" w:rsidP="00944704">
            <w:pPr>
              <w:pStyle w:val="NoSpacing"/>
              <w:rPr>
                <w:rFonts w:ascii="MCL Mangai" w:hAnsi="MCL Mangai"/>
                <w:sz w:val="18"/>
                <w:szCs w:val="18"/>
              </w:rPr>
            </w:pPr>
            <w:r>
              <w:t>7)  Date on which he/she has left the college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 w:rsidRPr="00D45B7C">
              <w:rPr>
                <w:rFonts w:ascii="Trebuchet MS" w:hAnsi="Trebuchet MS"/>
                <w:sz w:val="20"/>
                <w:szCs w:val="20"/>
              </w:rPr>
              <w:t xml:space="preserve">: </w:t>
            </w:r>
            <w:r>
              <w:rPr>
                <w:rFonts w:ascii="Trebuchet MS" w:hAnsi="Trebuchet MS"/>
                <w:sz w:val="20"/>
                <w:szCs w:val="20"/>
              </w:rPr>
              <w:t xml:space="preserve">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pStyle w:val="NoSpacing"/>
            </w:pPr>
            <w:r>
              <w:rPr>
                <w:rFonts w:ascii="MCL Mangai" w:hAnsi="MCL Mangai"/>
                <w:sz w:val="18"/>
                <w:szCs w:val="18"/>
              </w:rPr>
              <w:t xml:space="preserve">8.) </w:t>
            </w:r>
            <w:r w:rsidRPr="006C2D96">
              <w:rPr>
                <w:rFonts w:ascii="MCL Mangai" w:hAnsi="MCL Mangai"/>
                <w:sz w:val="18"/>
                <w:szCs w:val="18"/>
              </w:rPr>
              <w:t xml:space="preserve"> </w:t>
            </w:r>
            <w:r>
              <w:t xml:space="preserve">Class in which he/she was studying at the time </w:t>
            </w:r>
          </w:p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t xml:space="preserve">      of    leaving</w:t>
            </w:r>
            <w:r w:rsidRPr="006C2D96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:    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spacing w:after="0" w:line="360" w:lineRule="auto"/>
            </w:pPr>
            <w:r>
              <w:rPr>
                <w:rFonts w:ascii="MCL Mangai" w:hAnsi="MCL Mangai"/>
                <w:sz w:val="18"/>
                <w:szCs w:val="18"/>
              </w:rPr>
              <w:t>9)</w:t>
            </w:r>
            <w:r>
              <w:t xml:space="preserve">  Whether student is qualifies for promotion</w:t>
            </w:r>
          </w:p>
          <w:p w:rsidR="00E4020A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  <w:r>
              <w:t xml:space="preserve"> in the next higher class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    Yes</w:t>
            </w:r>
            <w:fldSimple w:instr=" MERGEFIELD $student.backwardClass \* MERGEFORMAT "/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spacing w:after="0" w:line="360" w:lineRule="auto"/>
            </w:pPr>
            <w:r>
              <w:rPr>
                <w:rFonts w:ascii="Book Antiqua" w:hAnsi="Book Antiqua"/>
                <w:sz w:val="18"/>
                <w:szCs w:val="18"/>
              </w:rPr>
              <w:t>10)</w:t>
            </w:r>
            <w:r w:rsidRPr="006C2D96">
              <w:rPr>
                <w:rFonts w:ascii="MCL Mangai" w:hAnsi="MCL Mangai"/>
                <w:sz w:val="18"/>
                <w:szCs w:val="18"/>
              </w:rPr>
              <w:t xml:space="preserve"> </w:t>
            </w:r>
            <w:r>
              <w:t xml:space="preserve">  Whether he/she has  paid all fees and  </w:t>
            </w:r>
          </w:p>
          <w:p w:rsidR="00E4020A" w:rsidRPr="006C2D96" w:rsidRDefault="00E4020A" w:rsidP="00944704">
            <w:pPr>
              <w:spacing w:after="0" w:line="360" w:lineRule="auto"/>
              <w:rPr>
                <w:rFonts w:ascii="Book Antiqua" w:hAnsi="Book Antiqua"/>
                <w:sz w:val="18"/>
                <w:szCs w:val="18"/>
              </w:rPr>
            </w:pPr>
            <w:r>
              <w:t xml:space="preserve">               other  dues to the institution</w:t>
            </w:r>
            <w:r w:rsidRPr="006C2D96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:    </w:t>
            </w:r>
            <w:r>
              <w:t>Yes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spacing w:after="0" w:line="360" w:lineRule="auto"/>
            </w:pPr>
            <w:r>
              <w:t>11)  a).</w:t>
            </w:r>
            <w:r w:rsidRPr="00702ABF">
              <w:t xml:space="preserve">Whether pupil was in the recipt of </w:t>
            </w:r>
          </w:p>
          <w:p w:rsidR="00E4020A" w:rsidRPr="00702ABF" w:rsidRDefault="00E4020A" w:rsidP="00944704">
            <w:pPr>
              <w:spacing w:after="0" w:line="360" w:lineRule="auto"/>
            </w:pPr>
            <w:r>
              <w:t xml:space="preserve">                              </w:t>
            </w:r>
            <w:r w:rsidRPr="00702ABF">
              <w:t xml:space="preserve">any </w:t>
            </w:r>
            <w:r>
              <w:t xml:space="preserve"> </w:t>
            </w:r>
            <w:r w:rsidRPr="00702ABF">
              <w:t>scholarship </w:t>
            </w: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spacing w:after="0" w:line="360" w:lineRule="auto"/>
            </w:pPr>
            <w:r w:rsidRPr="00702ABF">
              <w:t xml:space="preserve">        (Name of the scholarhip to be specified)  </w:t>
            </w:r>
          </w:p>
          <w:p w:rsidR="00E4020A" w:rsidRDefault="00E4020A" w:rsidP="00944704">
            <w:pPr>
              <w:spacing w:after="0" w:line="360" w:lineRule="auto"/>
            </w:pPr>
            <w:r>
              <w:t xml:space="preserve">       b) </w:t>
            </w:r>
            <w:r w:rsidRPr="00AB677B">
              <w:t xml:space="preserve"> </w:t>
            </w:r>
            <w:r>
              <w:t>Whether pupil was in the recipt of any            concession</w:t>
            </w:r>
          </w:p>
          <w:p w:rsidR="00E4020A" w:rsidRPr="00702ABF" w:rsidRDefault="00E4020A" w:rsidP="00944704">
            <w:pPr>
              <w:spacing w:after="0" w:line="360" w:lineRule="auto"/>
            </w:pPr>
            <w:r>
              <w:t xml:space="preserve">            (Nature of the concession to be specified)</w:t>
            </w: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E4020A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</w:p>
          <w:p w:rsidR="00E4020A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</w:p>
          <w:p w:rsidR="00E4020A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</w:p>
          <w:p w:rsidR="00E4020A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</w:p>
          <w:p w:rsidR="00E4020A" w:rsidRPr="00D45B7C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t>12)  Personal  Marks of  Identification</w:t>
            </w:r>
          </w:p>
          <w:p w:rsidR="00E4020A" w:rsidRPr="006C2D96" w:rsidRDefault="00E4020A" w:rsidP="00944704">
            <w:pPr>
              <w:pStyle w:val="NoSpacing"/>
              <w:ind w:left="342"/>
              <w:rPr>
                <w:rFonts w:ascii="MCL Mangai" w:hAnsi="MCL Mangai"/>
                <w:sz w:val="18"/>
                <w:szCs w:val="18"/>
              </w:rPr>
            </w:pP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Default="00E4020A" w:rsidP="00944704">
            <w:pPr>
              <w:pStyle w:val="NoSpacing"/>
            </w:pPr>
            <w:r w:rsidRPr="00D45B7C">
              <w:rPr>
                <w:rFonts w:ascii="Trebuchet MS" w:hAnsi="Trebuchet MS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  1)  </w:t>
            </w:r>
          </w:p>
          <w:p w:rsidR="00E4020A" w:rsidRDefault="00E4020A" w:rsidP="00944704">
            <w:pPr>
              <w:pStyle w:val="NoSpacing"/>
            </w:pPr>
          </w:p>
          <w:p w:rsidR="00E4020A" w:rsidRDefault="00E4020A" w:rsidP="00944704">
            <w:pPr>
              <w:pStyle w:val="NoSpacing"/>
            </w:pPr>
            <w:r>
              <w:t xml:space="preserve">:    2)  </w:t>
            </w:r>
          </w:p>
          <w:p w:rsidR="00E4020A" w:rsidRPr="00D45B7C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020A" w:rsidRPr="006C2D96" w:rsidTr="00E45BB0">
        <w:trPr>
          <w:trHeight w:val="343"/>
        </w:trPr>
        <w:tc>
          <w:tcPr>
            <w:tcW w:w="5018" w:type="dxa"/>
          </w:tcPr>
          <w:p w:rsidR="00E4020A" w:rsidRPr="00B108ED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t>13)  Date of issue of Transfer Certificate</w:t>
            </w: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Pr="00D45B7C" w:rsidRDefault="00E4020A" w:rsidP="00E45BB0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:   </w:t>
            </w:r>
          </w:p>
        </w:tc>
      </w:tr>
      <w:tr w:rsidR="00E4020A" w:rsidRPr="006C2D96" w:rsidTr="00E45BB0">
        <w:trPr>
          <w:trHeight w:val="4905"/>
        </w:trPr>
        <w:tc>
          <w:tcPr>
            <w:tcW w:w="5018" w:type="dxa"/>
          </w:tcPr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  <w:r>
              <w:t>14)  Conduct of the Student</w:t>
            </w:r>
            <w:r w:rsidRPr="006C2D96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</w:p>
          <w:p w:rsidR="00E4020A" w:rsidRDefault="00E4020A" w:rsidP="00944704">
            <w:pPr>
              <w:pStyle w:val="NoSpacing"/>
              <w:rPr>
                <w:rFonts w:ascii="Book Antiqua" w:hAnsi="Book Antiqua"/>
                <w:sz w:val="18"/>
                <w:szCs w:val="18"/>
              </w:rPr>
            </w:pPr>
          </w:p>
          <w:p w:rsidR="00E4020A" w:rsidRDefault="00E4020A" w:rsidP="00944704">
            <w:pPr>
              <w:pStyle w:val="NoSpacing"/>
              <w:rPr>
                <w:b/>
              </w:rPr>
            </w:pPr>
            <w:r w:rsidRPr="0059638E">
              <w:rPr>
                <w:b/>
              </w:rPr>
              <w:t xml:space="preserve">Prepared by  </w:t>
            </w:r>
          </w:p>
          <w:p w:rsidR="00E4020A" w:rsidRDefault="00E4020A" w:rsidP="00944704">
            <w:pPr>
              <w:pStyle w:val="NoSpacing"/>
              <w:rPr>
                <w:b/>
              </w:rPr>
            </w:pPr>
          </w:p>
          <w:p w:rsidR="00E4020A" w:rsidRPr="0059638E" w:rsidRDefault="00E4020A" w:rsidP="00944704">
            <w:pPr>
              <w:pStyle w:val="NoSpacing"/>
              <w:rPr>
                <w:rFonts w:ascii="Book Antiqua" w:hAnsi="Book Antiqua"/>
                <w:b/>
                <w:sz w:val="18"/>
                <w:szCs w:val="18"/>
              </w:rPr>
            </w:pPr>
            <w:r w:rsidRPr="0059638E">
              <w:rPr>
                <w:b/>
              </w:rPr>
              <w:t xml:space="preserve">                                 </w:t>
            </w:r>
          </w:p>
        </w:tc>
        <w:tc>
          <w:tcPr>
            <w:tcW w:w="5062" w:type="dxa"/>
            <w:tcMar>
              <w:left w:w="0" w:type="dxa"/>
              <w:right w:w="115" w:type="dxa"/>
            </w:tcMar>
          </w:tcPr>
          <w:p w:rsidR="00E4020A" w:rsidRDefault="00E4020A" w:rsidP="00944704">
            <w:pPr>
              <w:pStyle w:val="NoSpacing"/>
            </w:pPr>
            <w:r w:rsidRPr="00D45B7C">
              <w:rPr>
                <w:rFonts w:ascii="Trebuchet MS" w:hAnsi="Trebuchet MS"/>
                <w:sz w:val="20"/>
                <w:szCs w:val="20"/>
              </w:rPr>
              <w:t xml:space="preserve">: </w:t>
            </w:r>
            <w:fldSimple w:instr=" MERGEFIELD $student.identification1 \* MERGEFORMAT "/>
          </w:p>
          <w:p w:rsidR="00E4020A" w:rsidRDefault="00E4020A" w:rsidP="00944704">
            <w:pPr>
              <w:pStyle w:val="NoSpacing"/>
            </w:pPr>
          </w:p>
          <w:p w:rsidR="00E4020A" w:rsidRDefault="00E4020A" w:rsidP="00944704">
            <w:pPr>
              <w:pStyle w:val="NoSpacing"/>
            </w:pPr>
          </w:p>
          <w:p w:rsidR="00E4020A" w:rsidRDefault="00E4020A" w:rsidP="00944704">
            <w:pPr>
              <w:pStyle w:val="NoSpacing"/>
              <w:rPr>
                <w:b/>
              </w:rPr>
            </w:pPr>
            <w:r w:rsidRPr="0059638E">
              <w:rPr>
                <w:b/>
              </w:rPr>
              <w:t xml:space="preserve">                             Head of the Institution</w:t>
            </w:r>
          </w:p>
          <w:p w:rsidR="00E4020A" w:rsidRPr="0059638E" w:rsidRDefault="00E4020A" w:rsidP="00944704">
            <w:pPr>
              <w:rPr>
                <w:b/>
              </w:rPr>
            </w:pPr>
          </w:p>
          <w:p w:rsidR="00E4020A" w:rsidRDefault="00E4020A" w:rsidP="00944704">
            <w:pPr>
              <w:pStyle w:val="NoSpacing"/>
            </w:pPr>
            <w:r>
              <w:t xml:space="preserve"> </w:t>
            </w:r>
          </w:p>
          <w:p w:rsidR="00E4020A" w:rsidRDefault="00E4020A" w:rsidP="00944704">
            <w:pPr>
              <w:pStyle w:val="NoSpacing"/>
            </w:pPr>
          </w:p>
          <w:p w:rsidR="00E4020A" w:rsidRDefault="00E4020A" w:rsidP="00944704">
            <w:pPr>
              <w:pStyle w:val="NoSpacing"/>
            </w:pPr>
          </w:p>
          <w:p w:rsidR="00E4020A" w:rsidRDefault="00E4020A" w:rsidP="00944704">
            <w:pPr>
              <w:pStyle w:val="NoSpacing"/>
            </w:pPr>
          </w:p>
          <w:p w:rsidR="00E4020A" w:rsidRDefault="00E4020A" w:rsidP="00944704">
            <w:pPr>
              <w:pStyle w:val="NoSpacing"/>
            </w:pPr>
          </w:p>
          <w:p w:rsidR="00E4020A" w:rsidRDefault="00E4020A" w:rsidP="00944704">
            <w:pPr>
              <w:pStyle w:val="NoSpacing"/>
            </w:pPr>
          </w:p>
          <w:p w:rsidR="00E4020A" w:rsidRPr="00D45B7C" w:rsidRDefault="00E4020A" w:rsidP="00944704">
            <w:pPr>
              <w:pStyle w:val="NoSpacing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1324DA" w:rsidRDefault="001324DA"/>
    <w:sectPr w:rsidR="001324DA" w:rsidSect="00367513">
      <w:headerReference w:type="default" r:id="rId7"/>
      <w:pgSz w:w="12240" w:h="20160" w:code="5"/>
      <w:pgMar w:top="1890" w:right="90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05" w:rsidRDefault="00DB5605" w:rsidP="00E45BB0">
      <w:pPr>
        <w:spacing w:after="0" w:line="240" w:lineRule="auto"/>
      </w:pPr>
      <w:r>
        <w:separator/>
      </w:r>
    </w:p>
  </w:endnote>
  <w:endnote w:type="continuationSeparator" w:id="1">
    <w:p w:rsidR="00DB5605" w:rsidRDefault="00DB5605" w:rsidP="00E4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CL Manga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05" w:rsidRDefault="00DB5605" w:rsidP="00E45BB0">
      <w:pPr>
        <w:spacing w:after="0" w:line="240" w:lineRule="auto"/>
      </w:pPr>
      <w:r>
        <w:separator/>
      </w:r>
    </w:p>
  </w:footnote>
  <w:footnote w:type="continuationSeparator" w:id="1">
    <w:p w:rsidR="00DB5605" w:rsidRDefault="00DB5605" w:rsidP="00E4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13" w:rsidRDefault="00367513" w:rsidP="00367513">
    <w:pPr>
      <w:pStyle w:val="Header"/>
      <w:jc w:val="center"/>
    </w:pPr>
    <w:r w:rsidRPr="00367513">
      <w:drawing>
        <wp:inline distT="0" distB="0" distL="0" distR="0">
          <wp:extent cx="3505198" cy="981075"/>
          <wp:effectExtent l="0" t="0" r="2" b="0"/>
          <wp:docPr id="1" name="Picture 1" descr="C:\Users\LENOVO\Downloads\Eazy School Logo\Eazy School Logo\260pxX6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Eazy School Logo\Eazy School Logo\260pxX60p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6884" cy="9843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30A"/>
    <w:multiLevelType w:val="hybridMultilevel"/>
    <w:tmpl w:val="DC1CB728"/>
    <w:lvl w:ilvl="0" w:tplc="9BF6CCA2">
      <w:start w:val="1"/>
      <w:numFmt w:val="decimal"/>
      <w:lvlText w:val="%1."/>
      <w:lvlJc w:val="left"/>
      <w:pPr>
        <w:ind w:left="738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223"/>
    <w:rsid w:val="00012891"/>
    <w:rsid w:val="0002707C"/>
    <w:rsid w:val="000841A3"/>
    <w:rsid w:val="00097CA4"/>
    <w:rsid w:val="001324DA"/>
    <w:rsid w:val="001A020C"/>
    <w:rsid w:val="0022211E"/>
    <w:rsid w:val="00224DD9"/>
    <w:rsid w:val="00231C67"/>
    <w:rsid w:val="0024663C"/>
    <w:rsid w:val="00263AE5"/>
    <w:rsid w:val="00292DC0"/>
    <w:rsid w:val="00293644"/>
    <w:rsid w:val="002C0866"/>
    <w:rsid w:val="002E3C40"/>
    <w:rsid w:val="00367513"/>
    <w:rsid w:val="003C4E0E"/>
    <w:rsid w:val="00464643"/>
    <w:rsid w:val="004A3C6B"/>
    <w:rsid w:val="00501179"/>
    <w:rsid w:val="005378D4"/>
    <w:rsid w:val="00552D79"/>
    <w:rsid w:val="005767DD"/>
    <w:rsid w:val="005800B9"/>
    <w:rsid w:val="005F0B4B"/>
    <w:rsid w:val="0061668E"/>
    <w:rsid w:val="00620103"/>
    <w:rsid w:val="0062113A"/>
    <w:rsid w:val="00664C84"/>
    <w:rsid w:val="00685223"/>
    <w:rsid w:val="006B1D2F"/>
    <w:rsid w:val="007416EF"/>
    <w:rsid w:val="0075112E"/>
    <w:rsid w:val="00755A05"/>
    <w:rsid w:val="00766C60"/>
    <w:rsid w:val="007A2351"/>
    <w:rsid w:val="00810DE2"/>
    <w:rsid w:val="0083319A"/>
    <w:rsid w:val="00860146"/>
    <w:rsid w:val="00862AC8"/>
    <w:rsid w:val="0088006A"/>
    <w:rsid w:val="00886D70"/>
    <w:rsid w:val="009023DA"/>
    <w:rsid w:val="00914394"/>
    <w:rsid w:val="00967449"/>
    <w:rsid w:val="009B6099"/>
    <w:rsid w:val="00AD70C2"/>
    <w:rsid w:val="00B6438F"/>
    <w:rsid w:val="00BF0724"/>
    <w:rsid w:val="00C76269"/>
    <w:rsid w:val="00D0361E"/>
    <w:rsid w:val="00D66CBC"/>
    <w:rsid w:val="00D72629"/>
    <w:rsid w:val="00D84F17"/>
    <w:rsid w:val="00D86B3E"/>
    <w:rsid w:val="00D87B94"/>
    <w:rsid w:val="00D90CF0"/>
    <w:rsid w:val="00DB5605"/>
    <w:rsid w:val="00E219CB"/>
    <w:rsid w:val="00E4020A"/>
    <w:rsid w:val="00E45BB0"/>
    <w:rsid w:val="00E63737"/>
    <w:rsid w:val="00ED75C1"/>
    <w:rsid w:val="00F030AA"/>
    <w:rsid w:val="00F1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223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22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5223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23"/>
    <w:rPr>
      <w:rFonts w:ascii="Tahoma" w:eastAsiaTheme="minorEastAsia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E40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BB0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semiHidden/>
    <w:unhideWhenUsed/>
    <w:rsid w:val="00E4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BB0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r.opensagres.xdocreport.document.tools-1.0.0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</Template>
  <TotalTime>11</TotalTime>
  <Pages>1</Pages>
  <Words>232</Words>
  <Characters>1323</Characters>
  <Application>Microsoft Office Word</Application>
  <DocSecurity>0</DocSecurity>
  <Lines>11</Lines>
  <Paragraphs>3</Paragraphs>
  <ScaleCrop>false</ScaleCrop>
  <Company>sodifrance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1015</dc:creator>
  <cp:lastModifiedBy>user</cp:lastModifiedBy>
  <cp:revision>3</cp:revision>
  <dcterms:created xsi:type="dcterms:W3CDTF">2017-09-08T10:18:00Z</dcterms:created>
  <dcterms:modified xsi:type="dcterms:W3CDTF">2017-09-08T10:21:00Z</dcterms:modified>
</cp:coreProperties>
</file>